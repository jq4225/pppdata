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12" w:space="0" w:color="000000"/>
        </w:tblBorders>
        <w:tblLook w:val="04A0" w:firstRow="1" w:lastRow="0" w:firstColumn="1" w:lastColumn="0" w:noHBand="0" w:noVBand="1"/>
      </w:tblPr>
      <w:tblGrid>
        <w:gridCol w:w="3586"/>
        <w:gridCol w:w="929"/>
        <w:gridCol w:w="981"/>
        <w:gridCol w:w="981"/>
        <w:gridCol w:w="981"/>
        <w:gridCol w:w="981"/>
      </w:tblGrid>
      <w:tr w:rsidR="00000000" w14:paraId="19D7BAED" w14:textId="77777777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403EF" w14:textId="77777777" w:rsidR="00000000" w:rsidRDefault="00D37E26">
            <w:pPr>
              <w:rPr>
                <w:sz w:val="20"/>
                <w:szCs w:val="20"/>
              </w:rPr>
            </w:pPr>
          </w:p>
        </w:tc>
      </w:tr>
      <w:tr w:rsidR="00000000" w14:paraId="56127AE4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ACB13" w14:textId="77777777" w:rsidR="00000000" w:rsidRDefault="00D37E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D5B7C" w14:textId="77777777" w:rsidR="00000000" w:rsidRDefault="00D37E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6B9E1C" w14:textId="77777777" w:rsidR="00000000" w:rsidRDefault="00D37E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9D479B" w14:textId="77777777" w:rsidR="00000000" w:rsidRDefault="00D37E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0B7F7" w14:textId="77777777" w:rsidR="00000000" w:rsidRDefault="00D37E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2E2A1E" w14:textId="77777777" w:rsidR="00000000" w:rsidRDefault="00D37E2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5</w:t>
            </w:r>
          </w:p>
        </w:tc>
      </w:tr>
      <w:tr w:rsidR="00000000" w14:paraId="0A3DF16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016D4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AC8B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45.554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83C31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40.301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1222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43.286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E8EEE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66.603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2172C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37.337</w:t>
            </w:r>
          </w:p>
        </w:tc>
      </w:tr>
      <w:tr w:rsidR="00000000" w14:paraId="7AF1F13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1AD9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4E53A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(8.053)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EBEB8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(6.470)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B8A82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(17.507)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1722B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(20.410)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9C158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(23.867)</w:t>
            </w:r>
          </w:p>
        </w:tc>
      </w:tr>
      <w:tr w:rsidR="00000000" w14:paraId="15A9B673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BEE44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median_income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476A6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C9D4A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EEC47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F4920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2ED6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-0.003</w:t>
            </w:r>
          </w:p>
        </w:tc>
      </w:tr>
      <w:tr w:rsidR="00000000" w14:paraId="0E4A8AA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C9185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7B52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D29B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26A3F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(0.053)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CAA3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CC0E3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(0.056)</w:t>
            </w:r>
          </w:p>
        </w:tc>
      </w:tr>
      <w:tr w:rsidR="00000000" w14:paraId="365858F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B622E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64CF0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72FB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9E2FB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9A183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0B54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1.826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000000" w14:paraId="5712AC8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9B73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D6E81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9280D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6754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(0.063)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DFA3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4C62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(0.764)</w:t>
            </w:r>
          </w:p>
        </w:tc>
      </w:tr>
      <w:tr w:rsidR="00000000" w14:paraId="4BEF664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715FC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high_school_pct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74D87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-0.286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158B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D6907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7139D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C3C1D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-0.160</w:t>
            </w:r>
          </w:p>
        </w:tc>
      </w:tr>
      <w:tr w:rsidR="00000000" w14:paraId="2D07AF5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3E5E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085BA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2375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010A3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(0.107)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F2FB6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3D3F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(0.138)</w:t>
            </w:r>
          </w:p>
        </w:tc>
      </w:tr>
      <w:tr w:rsidR="00000000" w14:paraId="77BA1EA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EFCD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married_percent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79D1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71C63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CEA7A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03039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E9C9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-0.257</w:t>
            </w:r>
          </w:p>
        </w:tc>
      </w:tr>
      <w:tr w:rsidR="00000000" w14:paraId="5045AE0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7BA2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E166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(0.094)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DE674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2BE96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6D91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(0.169)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2D65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(0.164)</w:t>
            </w:r>
          </w:p>
        </w:tc>
      </w:tr>
      <w:tr w:rsidR="00000000" w14:paraId="29C214D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324E5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republican_percent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F4F70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B514E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EF50C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FA0BD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A4865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0.098</w:t>
            </w:r>
          </w:p>
        </w:tc>
      </w:tr>
      <w:tr w:rsidR="00000000" w14:paraId="7EE69E4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A656A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57455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0C9FD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5CF34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(0.049)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CD54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EB9B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(0.077)</w:t>
            </w:r>
          </w:p>
        </w:tc>
      </w:tr>
      <w:tr w:rsidR="00000000" w14:paraId="0CF9C55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5307F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pop_den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5B0C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C7E1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BF0FF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4C3D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68BBC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-0.153</w:t>
            </w:r>
          </w:p>
        </w:tc>
      </w:tr>
      <w:tr w:rsidR="00000000" w14:paraId="1CEE8EE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4B64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A2B96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FBA4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9F40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4BB1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B357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(0.144)</w:t>
            </w:r>
          </w:p>
        </w:tc>
      </w:tr>
      <w:tr w:rsidR="00000000" w14:paraId="1634539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C7BF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estimate_gini_index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BD8D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9A4F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5A65C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40.785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0740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28.967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6F91A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66.906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000000" w14:paraId="6C5CB71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78AFF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348D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(12.700)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0EE75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(9.906)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CD5F5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(21.129)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EDCE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(19.870)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FC628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(33.319)</w:t>
            </w:r>
          </w:p>
        </w:tc>
      </w:tr>
      <w:tr w:rsidR="00000000" w14:paraId="3B3E917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EA178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violent_crime_rate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96364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DAC5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88DC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2493F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4C4D4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-0.163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000000" w14:paraId="4CBDD76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02E5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DDC55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E7CA3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4530E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25CC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5EC52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(0.055)</w:t>
            </w:r>
          </w:p>
        </w:tc>
      </w:tr>
      <w:tr w:rsidR="00000000" w14:paraId="234B4CF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FDAF1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loan_150_350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33A87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D2377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-12.132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6BB7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-8.458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2283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-4.363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D55A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-4.398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42A6CBC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D5930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7541F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067D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(0.211)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C650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CD2AD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F15DC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(0.196)</w:t>
            </w:r>
          </w:p>
        </w:tc>
      </w:tr>
      <w:tr w:rsidR="00000000" w14:paraId="49B61AD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50F4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loan_350_1mil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8CDA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470B0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-12.910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E4F8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-8.892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BDB50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-4.977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59B5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-4.997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534FD63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1BFE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9C6B3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A1CC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C0066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(0.374)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2185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2BF48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(0.248)</w:t>
            </w:r>
          </w:p>
        </w:tc>
      </w:tr>
      <w:tr w:rsidR="00000000" w14:paraId="4762C18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DA2EF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loan_1mil_2mil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49511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7B2A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-9.001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D49F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-6.190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C7E3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-3.900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24231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-3.954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046825D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8582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9A0E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AEE9F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2114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6DB04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(0.279)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0F70D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(0.297)</w:t>
            </w:r>
          </w:p>
        </w:tc>
      </w:tr>
      <w:tr w:rsidR="00000000" w14:paraId="04D5BD7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19FF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loan_2mil_5mil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E2E3A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37EF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A9DA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2ED3E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-1.080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85172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000000" w14:paraId="441420A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D120B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E1F58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96554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(0.808)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53499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(0.734)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BA8F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(0.481)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D9D3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(0.495)</w:t>
            </w:r>
          </w:p>
        </w:tc>
      </w:tr>
      <w:tr w:rsidR="00000000" w14:paraId="0572348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35042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loan_5mil_10mil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EC239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1DCA7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13.811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EC3D8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9.375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01FE4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4.287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858CA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4.094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3088E0E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5689B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E2DC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F5EF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(1.250)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CB3FF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(1.254)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61A17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(0.735)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C886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(0.746)</w:t>
            </w:r>
          </w:p>
        </w:tc>
      </w:tr>
      <w:tr w:rsidR="00000000" w14:paraId="1CA592A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280A4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021C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BFDF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-16.119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0BF66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-8.982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F8B44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-3.426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298A2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-3.205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000000" w14:paraId="05922AA1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F8932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32CBC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C0BED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(1.299)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5989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(1.383)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9ACC7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(1.015)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A1D5C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(1.007)</w:t>
            </w:r>
          </w:p>
        </w:tc>
      </w:tr>
      <w:tr w:rsidR="00000000" w14:paraId="54F5A486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7A09F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DD8B1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2DF84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-13.855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9B80F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-10.168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B0035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-5.529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7BDDB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-5.379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3B303A2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B589D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76AD5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E3C19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(1.357)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6641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(1.102)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9D29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(0.608)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0D2B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(0.600)</w:t>
            </w:r>
          </w:p>
        </w:tc>
      </w:tr>
      <w:tr w:rsidR="00000000" w14:paraId="4C0A849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3C03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bank_ppp_issued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60B8F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A5D40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3A54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93A8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368EA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7E277AB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C77F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2BE3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7C6A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DC95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A2F1E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27850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(0.002)</w:t>
            </w:r>
          </w:p>
        </w:tc>
      </w:tr>
      <w:tr w:rsidR="00000000" w14:paraId="687E95C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9CB37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jobs_reported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9E0AE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148FD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DE073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C87F7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CF871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5856C94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441ED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604FD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398E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D15A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E3A12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AED1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(0.002)</w:t>
            </w:r>
          </w:p>
        </w:tc>
      </w:tr>
      <w:tr w:rsidR="00000000" w14:paraId="170F59C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75540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banks_per_pop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6890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4D47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7FF8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-2.628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1874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-1.754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C0587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-1.671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7F2EEDC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F3DAC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1C893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9C28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9697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(0.610)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8F2C8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(0.513)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C406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(0.491)</w:t>
            </w:r>
          </w:p>
        </w:tc>
      </w:tr>
      <w:tr w:rsidR="00000000" w14:paraId="75CFDB2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64E70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businesses_per_pop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FEC0A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31450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1AAC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72808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B9467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-0.344</w:t>
            </w:r>
          </w:p>
        </w:tc>
      </w:tr>
      <w:tr w:rsidR="00000000" w14:paraId="57180FC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838C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7AFD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2B59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DF2F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(1.050)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0EF11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(1.112)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3762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(1.039)</w:t>
            </w:r>
          </w:p>
        </w:tc>
      </w:tr>
      <w:tr w:rsidR="00000000" w14:paraId="389FE7A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32BA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gdp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4F5D8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C390B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933DF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D91F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94702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000000" w14:paraId="69962E2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8661D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5023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14161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A1073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9F8B8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B9524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</w:tr>
      <w:tr w:rsidR="00000000" w14:paraId="7593219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758F7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unemployment_rate_apr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0EC23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3EACD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78EE7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6.308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261C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4.111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4E72B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0E1A26F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C21F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304D5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149E9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4A40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(0.620)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E4871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(0.441)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1F62B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(0.442)</w:t>
            </w:r>
          </w:p>
        </w:tc>
      </w:tr>
      <w:tr w:rsidR="00000000" w14:paraId="5E50510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566B5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unemployment_rate_percent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5FA6C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8D8AB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F5C5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-7.490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5F82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-4.816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1DE7B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-4.806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3CCF1F9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1F7D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E2C6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8A4CD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B2199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(0.593)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8C6EA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DCA8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(0.483)</w:t>
            </w:r>
          </w:p>
        </w:tc>
      </w:tr>
      <w:tr w:rsidR="00000000" w14:paraId="694EBC8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FBC46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mean_start_cases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BDBB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1821C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5325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F8823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A8D05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-0.079</w:t>
            </w:r>
          </w:p>
        </w:tc>
      </w:tr>
      <w:tr w:rsidR="00000000" w14:paraId="121FF3E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3761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60B2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17876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1596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BF6AB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(0.050)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6D74A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(0.054)</w:t>
            </w:r>
          </w:p>
        </w:tc>
      </w:tr>
      <w:tr w:rsidR="00000000" w14:paraId="4C73EEF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DD576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mean_start_deaths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E42B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02208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A7924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A435C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F76F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-4.151</w:t>
            </w:r>
          </w:p>
        </w:tc>
      </w:tr>
      <w:tr w:rsidR="00000000" w14:paraId="2551FFA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A388F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CB5D8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CEE08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94E0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831CF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(2.944)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FBE37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(3.602)</w:t>
            </w:r>
          </w:p>
        </w:tc>
      </w:tr>
      <w:tr w:rsidR="00000000" w14:paraId="4403555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8B48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mean_end_cases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3891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6F51E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70D1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E58A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C50C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-0.002</w:t>
            </w:r>
          </w:p>
        </w:tc>
      </w:tr>
      <w:tr w:rsidR="00000000" w14:paraId="504A57B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D677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A6DB9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2A21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0563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0784D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8033A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(0.023)</w:t>
            </w:r>
          </w:p>
        </w:tc>
      </w:tr>
      <w:tr w:rsidR="00000000" w14:paraId="1B10424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3333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mean_end_deaths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F850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EB65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669AF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541B1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A0635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0.643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000000" w14:paraId="42CAE81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CC25D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486D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45C8D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7893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9724F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(0.276)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1335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(0.279)</w:t>
            </w:r>
          </w:p>
        </w:tc>
      </w:tr>
      <w:tr w:rsidR="00000000" w14:paraId="6D8E97ED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5CA1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stay_at_home_apr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790A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943F1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451D9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8CE13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A950D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2.086</w:t>
            </w:r>
          </w:p>
        </w:tc>
      </w:tr>
      <w:tr w:rsidR="00000000" w14:paraId="265D67F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740C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2DF34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DADFD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C9BD9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AB06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(1.724)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CD5C5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(1.697)</w:t>
            </w:r>
          </w:p>
        </w:tc>
      </w:tr>
      <w:tr w:rsidR="00000000" w14:paraId="3C47DFEF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6AB5E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stay_at_home_current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0BE0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6CFF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35CE4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37BB4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-6.034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7ACA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-6.527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000000" w14:paraId="345C0D5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6961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7AD2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DB1DC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12C03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643B0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(2.708)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813C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(2.681)</w:t>
            </w:r>
          </w:p>
        </w:tc>
      </w:tr>
      <w:tr w:rsidR="00000000" w14:paraId="3D9BE24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78B51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non_essential_closure_apr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8488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93A26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A6C8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B2AE2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17.320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07EC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16.727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3C6D1BD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444C5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31157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1280F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E9E5F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28CA1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(4.009)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DEA50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(3.829)</w:t>
            </w:r>
          </w:p>
        </w:tc>
      </w:tr>
      <w:tr w:rsidR="00000000" w14:paraId="224AB51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1CB7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non_essential_closure_current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77EAA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72C32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B5232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13732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-27.234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35780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-27.310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1B5883B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1A8D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88160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C0F78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E50E3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5F772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(2.419)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6BC45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(2.431)</w:t>
            </w:r>
          </w:p>
        </w:tc>
      </w:tr>
      <w:tr w:rsidR="00000000" w14:paraId="1E98BFF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C1E73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minority_percent^2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FD36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ED75D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DF8F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D5206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49E9B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171516AA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94B6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9FBFF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9403A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5CFBD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36C07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82B98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(0.003)</w:t>
            </w:r>
          </w:p>
        </w:tc>
      </w:tr>
      <w:tr w:rsidR="00000000" w14:paraId="7AC011C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13335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median_income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A4E08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5772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F9C9A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BA9A89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C7457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</w:p>
        </w:tc>
      </w:tr>
      <w:tr w:rsidR="00000000" w14:paraId="53501DF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7310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A0875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4545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D3871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F3154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848E3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(0.002)</w:t>
            </w:r>
          </w:p>
        </w:tc>
      </w:tr>
      <w:tr w:rsidR="00000000" w14:paraId="2AA15147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9A1B4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republican_percent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14E2B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492B6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270A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94C0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67793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000000" w14:paraId="7FEC4E4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B7C9A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0536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D602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6F878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AFE09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48262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(0.004)</w:t>
            </w:r>
          </w:p>
        </w:tc>
      </w:tr>
      <w:tr w:rsidR="00000000" w14:paraId="06FB4C72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2F44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pop_den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E1E13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904B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87D51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07056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66709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0.003</w:t>
            </w:r>
          </w:p>
        </w:tc>
      </w:tr>
      <w:tr w:rsidR="00000000" w14:paraId="506E918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06C3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3503D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E0A12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407E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00DB0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DE68F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(0.003)</w:t>
            </w:r>
          </w:p>
        </w:tc>
      </w:tr>
      <w:tr w:rsidR="00000000" w14:paraId="43D8E73C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D16C7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estimate_gini_index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3AE03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B815F6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2F6DD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96758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879E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-1.870</w:t>
            </w:r>
          </w:p>
        </w:tc>
      </w:tr>
      <w:tr w:rsidR="00000000" w14:paraId="759952B4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BC6A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1F1E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5A0BF3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894BD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2E189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7160C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(1.261)</w:t>
            </w:r>
          </w:p>
        </w:tc>
      </w:tr>
      <w:tr w:rsidR="00000000" w14:paraId="0CA4235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06C2F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violent_crime_rate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737C8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7D940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A5690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B9FA4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2F7AC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0.002</w:t>
            </w:r>
          </w:p>
        </w:tc>
      </w:tr>
      <w:tr w:rsidR="00000000" w14:paraId="13C7B16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ED117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C2A2B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8F11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755D0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7DAB3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D656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(0.001)</w:t>
            </w:r>
          </w:p>
        </w:tc>
      </w:tr>
      <w:tr w:rsidR="00000000" w14:paraId="69AE591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E855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EB6F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3E29E0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D951C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237CE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CD2C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0.619</w:t>
            </w:r>
          </w:p>
        </w:tc>
      </w:tr>
      <w:tr w:rsidR="00000000" w14:paraId="75E70D5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9C5717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Adj. 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5ECBD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17F14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8F990B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EEFE95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A96DD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0.619</w:t>
            </w:r>
          </w:p>
        </w:tc>
      </w:tr>
      <w:tr w:rsidR="00000000" w14:paraId="69529AE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F8C78F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Num. obs.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C8EE4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2104756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2A7C8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2104756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7B6D2A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2104756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179F01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2096957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3BAC6E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2096957</w:t>
            </w:r>
          </w:p>
        </w:tc>
      </w:tr>
      <w:tr w:rsidR="00000000" w14:paraId="76157970" w14:textId="77777777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C75F2" w14:textId="77777777" w:rsidR="00000000" w:rsidRDefault="00D37E2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 &lt; 0.001;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 &lt; 0.01;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 &lt; 0.05</w:t>
            </w:r>
          </w:p>
        </w:tc>
      </w:tr>
    </w:tbl>
    <w:p w14:paraId="30E0A431" w14:textId="77777777" w:rsidR="00D37E26" w:rsidRDefault="00D37E26">
      <w:pPr>
        <w:rPr>
          <w:rFonts w:ascii="Arial" w:eastAsia="Times New Roman" w:hAnsi="Arial" w:cs="Arial"/>
          <w:sz w:val="20"/>
          <w:szCs w:val="20"/>
        </w:rPr>
      </w:pPr>
    </w:p>
    <w:sectPr w:rsidR="00D3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7B"/>
    <w:rsid w:val="00D37E26"/>
    <w:rsid w:val="00E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F1865"/>
  <w15:chartTrackingRefBased/>
  <w15:docId w15:val="{36CEF7F0-F202-4214-BC1D-CB154AC3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Qi</dc:creator>
  <cp:keywords/>
  <dc:description/>
  <cp:lastModifiedBy>Justin Qi</cp:lastModifiedBy>
  <cp:revision>2</cp:revision>
  <dcterms:created xsi:type="dcterms:W3CDTF">2020-11-09T00:23:00Z</dcterms:created>
  <dcterms:modified xsi:type="dcterms:W3CDTF">2020-11-09T00:23:00Z</dcterms:modified>
</cp:coreProperties>
</file>